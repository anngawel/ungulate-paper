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D8D" w:rsidRDefault="0003286F">
      <w:pPr>
        <w:pStyle w:val="Date"/>
        <w:spacing w:after="0"/>
        <w:rPr>
          <w:rFonts w:ascii="Times New Roman" w:hAnsi="Times New Roman"/>
          <w:smallCaps/>
          <w:color w:val="800000"/>
          <w:sz w:val="48"/>
        </w:rPr>
      </w:pPr>
      <w:r>
        <w:rPr>
          <w:rFonts w:ascii="Times New Roman" w:hAnsi="Times New Roman"/>
          <w:smallCaps/>
          <w:noProof/>
          <w:color w:val="800000"/>
          <w:sz w:val="48"/>
        </w:rPr>
        <mc:AlternateContent>
          <mc:Choice Requires="wps">
            <w:drawing>
              <wp:anchor distT="0" distB="0" distL="114300" distR="114300" simplePos="0" relativeHeight="251657728" behindDoc="0" locked="0" layoutInCell="1" allowOverlap="1">
                <wp:simplePos x="0" y="0"/>
                <wp:positionH relativeFrom="column">
                  <wp:posOffset>3709035</wp:posOffset>
                </wp:positionH>
                <wp:positionV relativeFrom="paragraph">
                  <wp:posOffset>-289560</wp:posOffset>
                </wp:positionV>
                <wp:extent cx="2280285" cy="970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0285" cy="97028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2F7FF2" w:rsidRDefault="0003286F"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2F7FF2" w:rsidRDefault="002F7FF2" w:rsidP="008C6B9D">
                            <w:pPr>
                              <w:jc w:val="right"/>
                              <w:rPr>
                                <w:color w:val="800000"/>
                                <w:sz w:val="18"/>
                              </w:rPr>
                            </w:pPr>
                            <w:r>
                              <w:rPr>
                                <w:color w:val="800000"/>
                                <w:sz w:val="18"/>
                              </w:rPr>
                              <w:t>Ecology, Evolution, and Organismal Biology</w:t>
                            </w:r>
                          </w:p>
                          <w:p w:rsidR="002F7FF2" w:rsidRDefault="002F7FF2" w:rsidP="008C6B9D">
                            <w:pPr>
                              <w:jc w:val="right"/>
                              <w:rPr>
                                <w:color w:val="800000"/>
                                <w:sz w:val="18"/>
                              </w:rPr>
                            </w:pPr>
                            <w:r>
                              <w:rPr>
                                <w:color w:val="800000"/>
                                <w:sz w:val="18"/>
                              </w:rPr>
                              <w:t>251 Bessey Hall</w:t>
                            </w:r>
                          </w:p>
                          <w:p w:rsidR="002F7FF2" w:rsidRDefault="002F7FF2" w:rsidP="008C6B9D">
                            <w:pPr>
                              <w:jc w:val="right"/>
                              <w:rPr>
                                <w:color w:val="800000"/>
                                <w:sz w:val="18"/>
                              </w:rPr>
                            </w:pPr>
                            <w:r w:rsidRPr="008C6B9D">
                              <w:rPr>
                                <w:color w:val="800000"/>
                                <w:sz w:val="18"/>
                              </w:rPr>
                              <w:t xml:space="preserve">Ames, IA 50011 </w:t>
                            </w:r>
                          </w:p>
                          <w:p w:rsidR="002F7FF2" w:rsidRPr="008C6B9D" w:rsidRDefault="002F7FF2" w:rsidP="008C6B9D">
                            <w:pPr>
                              <w:jc w:val="right"/>
                              <w:rPr>
                                <w:color w:val="800000"/>
                                <w:sz w:val="18"/>
                              </w:rPr>
                            </w:pPr>
                            <w:r w:rsidRPr="008C6B9D">
                              <w:rPr>
                                <w:color w:val="800000"/>
                                <w:sz w:val="18"/>
                              </w:rPr>
                              <w:t>Office phone: 515-294-7703</w:t>
                            </w:r>
                          </w:p>
                          <w:p w:rsidR="002F7FF2" w:rsidRDefault="002F7FF2" w:rsidP="008C6B9D">
                            <w:pPr>
                              <w:jc w:val="right"/>
                              <w:rPr>
                                <w:color w:val="80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92.05pt;margin-top:-22.8pt;width:179.55pt;height:7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" stroked="f" strokeweight="0">
                <v:textbox>
                  <w:txbxContent>
                    <w:p w:rsidR="002F7FF2" w:rsidRDefault="0003286F" w:rsidP="008C6B9D">
                      <w:pPr>
                        <w:jc w:val="right"/>
                        <w:rPr>
                          <w:color w:val="800000"/>
                          <w:sz w:val="18"/>
                        </w:rPr>
                      </w:pPr>
                      <w:r>
                        <w:rPr>
                          <w:noProof/>
                          <w:color w:val="800000"/>
                          <w:sz w:val="18"/>
                        </w:rPr>
                        <w:drawing>
                          <wp:inline distT="0" distB="0" distL="0" distR="0">
                            <wp:extent cx="1047750" cy="368300"/>
                            <wp:effectExtent l="0" t="0" r="0" b="0"/>
                            <wp:docPr id="1" name="Picture 1" descr="EEOBlogo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OBlogo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p w:rsidR="002F7FF2" w:rsidRDefault="002F7FF2" w:rsidP="008C6B9D">
                      <w:pPr>
                        <w:jc w:val="right"/>
                        <w:rPr>
                          <w:color w:val="800000"/>
                          <w:sz w:val="18"/>
                        </w:rPr>
                      </w:pPr>
                      <w:r>
                        <w:rPr>
                          <w:color w:val="800000"/>
                          <w:sz w:val="18"/>
                        </w:rPr>
                        <w:t>Ecology, Evolution, and Organismal Biology</w:t>
                      </w:r>
                    </w:p>
                    <w:p w:rsidR="002F7FF2" w:rsidRDefault="002F7FF2" w:rsidP="008C6B9D">
                      <w:pPr>
                        <w:jc w:val="right"/>
                        <w:rPr>
                          <w:color w:val="800000"/>
                          <w:sz w:val="18"/>
                        </w:rPr>
                      </w:pPr>
                      <w:r>
                        <w:rPr>
                          <w:color w:val="800000"/>
                          <w:sz w:val="18"/>
                        </w:rPr>
                        <w:t>251 Bessey Hall</w:t>
                      </w:r>
                    </w:p>
                    <w:p w:rsidR="002F7FF2" w:rsidRDefault="002F7FF2" w:rsidP="008C6B9D">
                      <w:pPr>
                        <w:jc w:val="right"/>
                        <w:rPr>
                          <w:color w:val="800000"/>
                          <w:sz w:val="18"/>
                        </w:rPr>
                      </w:pPr>
                      <w:r w:rsidRPr="008C6B9D">
                        <w:rPr>
                          <w:color w:val="800000"/>
                          <w:sz w:val="18"/>
                        </w:rPr>
                        <w:t xml:space="preserve">Ames, IA 50011 </w:t>
                      </w:r>
                    </w:p>
                    <w:p w:rsidR="002F7FF2" w:rsidRPr="008C6B9D" w:rsidRDefault="002F7FF2" w:rsidP="008C6B9D">
                      <w:pPr>
                        <w:jc w:val="right"/>
                        <w:rPr>
                          <w:color w:val="800000"/>
                          <w:sz w:val="18"/>
                        </w:rPr>
                      </w:pPr>
                      <w:r w:rsidRPr="008C6B9D">
                        <w:rPr>
                          <w:color w:val="800000"/>
                          <w:sz w:val="18"/>
                        </w:rPr>
                        <w:t>Office phone: 515-294-7703</w:t>
                      </w:r>
                    </w:p>
                    <w:p w:rsidR="002F7FF2" w:rsidRDefault="002F7FF2" w:rsidP="008C6B9D">
                      <w:pPr>
                        <w:jc w:val="right"/>
                        <w:rPr>
                          <w:color w:val="800000"/>
                          <w:sz w:val="18"/>
                        </w:rPr>
                      </w:pPr>
                    </w:p>
                  </w:txbxContent>
                </v:textbox>
              </v:shape>
            </w:pict>
          </mc:Fallback>
        </mc:AlternateContent>
      </w:r>
      <w:r w:rsidR="00410D8D">
        <w:rPr>
          <w:rFonts w:ascii="Times New Roman" w:hAnsi="Times New Roman"/>
          <w:smallCaps/>
          <w:color w:val="800000"/>
          <w:sz w:val="48"/>
        </w:rPr>
        <w:t xml:space="preserve">Iowa State University </w:t>
      </w:r>
    </w:p>
    <w:p w:rsidR="00410D8D" w:rsidRDefault="00410D8D">
      <w:pPr>
        <w:pStyle w:val="InsideAddressName"/>
        <w:spacing w:before="0"/>
        <w:rPr>
          <w:rFonts w:ascii="Times New Roman" w:hAnsi="Times New Roman"/>
          <w:caps/>
          <w:color w:val="808080"/>
        </w:rPr>
      </w:pPr>
      <w:r>
        <w:rPr>
          <w:rFonts w:ascii="Times New Roman" w:hAnsi="Times New Roman"/>
          <w:caps/>
          <w:color w:val="808080"/>
        </w:rPr>
        <w:t>of science and technology</w:t>
      </w:r>
    </w:p>
    <w:p w:rsidR="005D31F0" w:rsidRPr="005D31F0" w:rsidRDefault="005D31F0" w:rsidP="008C6B9D">
      <w:pPr>
        <w:jc w:val="left"/>
      </w:pPr>
    </w:p>
    <w:p w:rsidR="00C14AE7" w:rsidRDefault="00C14AE7" w:rsidP="00C14AE7">
      <w:pPr>
        <w:rPr>
          <w:rFonts w:ascii="Times" w:hAnsi="Times"/>
          <w:color w:val="444444"/>
        </w:rPr>
      </w:pPr>
    </w:p>
    <w:p w:rsidR="0003286F" w:rsidRPr="004A02EC" w:rsidRDefault="0003286F" w:rsidP="0003286F">
      <w:pPr>
        <w:pStyle w:val="Default"/>
        <w:rPr>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January XX, 2017</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Dear Editor,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Please consider our manuscript entitled “</w:t>
      </w:r>
      <w:r w:rsidRPr="0003286F">
        <w:rPr>
          <w:rFonts w:ascii="Times New Roman" w:hAnsi="Times New Roman" w:cs="Times New Roman"/>
          <w:color w:val="222222"/>
          <w:shd w:val="clear" w:color="auto" w:fill="FFFFFF"/>
        </w:rPr>
        <w:t>Contrasting ecological roles of non-native ungulates in a novel ecosystem</w:t>
      </w:r>
      <w:r w:rsidRPr="0003286F">
        <w:rPr>
          <w:rFonts w:ascii="Times New Roman" w:hAnsi="Times New Roman" w:cs="Times New Roman"/>
        </w:rPr>
        <w:t>” for publication as a research paper in Royal Society Open Science. This study investigates the ecological roles of ungulates, which are normally destructive invasive species in native island ecosystems, in the highly altered avian-free novel ecosystems of Guam.</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We used field and nursery experiments to determine the role of non-native Philippine deer (</w:t>
      </w:r>
      <w:r w:rsidRPr="0003286F">
        <w:rPr>
          <w:rFonts w:ascii="Times New Roman" w:hAnsi="Times New Roman" w:cs="Times New Roman"/>
          <w:i/>
          <w:iCs/>
        </w:rPr>
        <w:t>Rusa mariannae</w:t>
      </w:r>
      <w:r w:rsidRPr="0003286F">
        <w:rPr>
          <w:rFonts w:ascii="Times New Roman" w:hAnsi="Times New Roman" w:cs="Times New Roman"/>
        </w:rPr>
        <w:t>) and feral pigs (</w:t>
      </w:r>
      <w:r w:rsidRPr="0003286F">
        <w:rPr>
          <w:rFonts w:ascii="Times New Roman" w:hAnsi="Times New Roman" w:cs="Times New Roman"/>
          <w:i/>
          <w:iCs/>
        </w:rPr>
        <w:t>Sus scrofa</w:t>
      </w:r>
      <w:r w:rsidRPr="0003286F">
        <w:rPr>
          <w:rFonts w:ascii="Times New Roman" w:hAnsi="Times New Roman" w:cs="Times New Roman"/>
        </w:rPr>
        <w:t xml:space="preserve">) in plant communities of limestone karst forest. Feral pigs and non-native or overabundant deer have caused widespread ecological damage in many systems. However, we show that feral pigs have no detectable effects on seedling communities in limestone karst forests, and could potentially benefit a system that has lost its avian dispersers by dispersing seeds. However, deer strongly shape forest characteristics by suppressing forest regeneration. While ecological studies on non-native species have long focused on identifying their detrimental impacts, our work presents a unique situation where a species that would have been considered principally harmful in the same system just decades before, now potentially offers a crucial ecological service. Pigs in this system have not taken on new ecological roles; rather they have become a taxon substitute for native vertebrate dispersers in an island that has lost the native species that performed this role. Meanwhile, we affirm that deer continue to negatively impact these systems.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We believe that our paper will appeal to readers of Royal Society Open Science and spark future research on novel ecosystems and shifting ecological roles of species within them. Further, we hope that this research will encourage conservation managers to look more closely at the functional roles of non-native species, and adaptively manage novel ecosystems instead of taking a more traditional approach that discounts all non-natives, regardless of their function within the existing system. </w:t>
      </w:r>
    </w:p>
    <w:p w:rsidR="0003286F" w:rsidRPr="0003286F" w:rsidRDefault="0003286F" w:rsidP="0003286F">
      <w:pPr>
        <w:pStyle w:val="Default"/>
        <w:rPr>
          <w:rFonts w:ascii="Times New Roman" w:hAnsi="Times New Roman" w:cs="Times New Roman"/>
          <w:b/>
        </w:rPr>
      </w:pPr>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Thank you for your time and consideration of our manuscript. </w:t>
      </w:r>
    </w:p>
    <w:p w:rsidR="0003286F" w:rsidRPr="0003286F" w:rsidRDefault="0003286F" w:rsidP="0003286F">
      <w:pPr>
        <w:pStyle w:val="Default"/>
        <w:rPr>
          <w:rFonts w:ascii="Times New Roman" w:hAnsi="Times New Roman" w:cs="Times New Roman"/>
          <w:b/>
        </w:rPr>
      </w:pPr>
      <w:bookmarkStart w:id="0" w:name="_GoBack"/>
      <w:bookmarkEnd w:id="0"/>
    </w:p>
    <w:p w:rsidR="0003286F" w:rsidRPr="0003286F" w:rsidRDefault="0003286F" w:rsidP="0003286F">
      <w:pPr>
        <w:pStyle w:val="Default"/>
        <w:rPr>
          <w:rFonts w:ascii="Times New Roman" w:hAnsi="Times New Roman" w:cs="Times New Roman"/>
          <w:b/>
        </w:rPr>
      </w:pPr>
      <w:r w:rsidRPr="0003286F">
        <w:rPr>
          <w:rFonts w:ascii="Times New Roman" w:hAnsi="Times New Roman" w:cs="Times New Roman"/>
        </w:rPr>
        <w:t xml:space="preserve">Sincerely, </w:t>
      </w:r>
    </w:p>
    <w:p w:rsidR="0003286F" w:rsidRPr="0003286F" w:rsidRDefault="0003286F" w:rsidP="0003286F">
      <w:pPr>
        <w:rPr>
          <w:b/>
        </w:rPr>
      </w:pPr>
      <w:r w:rsidRPr="0003286F">
        <w:t>Ann Marie Gawel (on behalf of all authors)</w:t>
      </w:r>
    </w:p>
    <w:p w:rsidR="0003286F" w:rsidRPr="00C14AE7" w:rsidRDefault="0003286F" w:rsidP="00C14AE7">
      <w:pPr>
        <w:rPr>
          <w:rFonts w:ascii="Times" w:hAnsi="Times"/>
          <w:color w:val="444444"/>
        </w:rPr>
      </w:pPr>
    </w:p>
    <w:sectPr w:rsidR="0003286F" w:rsidRPr="00C14AE7" w:rsidSect="008C6B9D">
      <w:headerReference w:type="default" r:id="rId12"/>
      <w:type w:val="continuous"/>
      <w:pgSz w:w="12240" w:h="15840" w:code="1"/>
      <w:pgMar w:top="1260" w:right="1440" w:bottom="1440" w:left="144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55D" w:rsidRDefault="00F7455D">
      <w:r>
        <w:separator/>
      </w:r>
    </w:p>
  </w:endnote>
  <w:endnote w:type="continuationSeparator" w:id="0">
    <w:p w:rsidR="00F7455D" w:rsidRDefault="00F7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55D" w:rsidRDefault="00F7455D">
      <w:r>
        <w:separator/>
      </w:r>
    </w:p>
  </w:footnote>
  <w:footnote w:type="continuationSeparator" w:id="0">
    <w:p w:rsidR="00F7455D" w:rsidRDefault="00F74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FF2" w:rsidRDefault="002F7FF2">
    <w:pPr>
      <w:pStyle w:val="Header"/>
    </w:pPr>
    <w:r>
      <w:sym w:font="Wingdings" w:char="F06C"/>
    </w:r>
    <w:r>
      <w:t xml:space="preserve">  Page </w:t>
    </w:r>
    <w:r>
      <w:fldChar w:fldCharType="begin"/>
    </w:r>
    <w:r>
      <w:instrText xml:space="preserve"> PAGE \* Arabic \* MERGEFORMAT </w:instrText>
    </w:r>
    <w:r>
      <w:fldChar w:fldCharType="separate"/>
    </w:r>
    <w:r w:rsidR="00672D6D">
      <w:rPr>
        <w:noProof/>
      </w:rPr>
      <w:t>3</w:t>
    </w:r>
    <w:r>
      <w:fldChar w:fldCharType="end"/>
    </w:r>
    <w:r>
      <w:tab/>
    </w:r>
    <w:r>
      <w:tab/>
    </w:r>
    <w:r>
      <w:fldChar w:fldCharType="begin"/>
    </w:r>
    <w:r>
      <w:instrText xml:space="preserve"> TIME \@ "MMMM d, yyyy" </w:instrText>
    </w:r>
    <w:r>
      <w:fldChar w:fldCharType="separate"/>
    </w:r>
    <w:r w:rsidR="006253F4">
      <w:rPr>
        <w:noProof/>
      </w:rPr>
      <w:t>January 16, 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B686E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3" w15:restartNumberingAfterBreak="0">
    <w:nsid w:val="688E56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mailingLabels"/>
    <w:dataType w:val="textFile"/>
    <w:activeRecord w:val="-1"/>
    <w:odso/>
  </w:mailMerge>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604"/>
    <w:rsid w:val="00025F66"/>
    <w:rsid w:val="0003286F"/>
    <w:rsid w:val="000333FA"/>
    <w:rsid w:val="000A56B7"/>
    <w:rsid w:val="000C59E3"/>
    <w:rsid w:val="000D38FC"/>
    <w:rsid w:val="000E0705"/>
    <w:rsid w:val="000F08FC"/>
    <w:rsid w:val="000F2BC8"/>
    <w:rsid w:val="00115EF5"/>
    <w:rsid w:val="00160888"/>
    <w:rsid w:val="00190456"/>
    <w:rsid w:val="001A6289"/>
    <w:rsid w:val="001E3A4A"/>
    <w:rsid w:val="001F7D88"/>
    <w:rsid w:val="002078B1"/>
    <w:rsid w:val="00216EC1"/>
    <w:rsid w:val="002665F5"/>
    <w:rsid w:val="002933FA"/>
    <w:rsid w:val="00294429"/>
    <w:rsid w:val="002F7FF2"/>
    <w:rsid w:val="00323F0F"/>
    <w:rsid w:val="00354064"/>
    <w:rsid w:val="00357594"/>
    <w:rsid w:val="003A3E62"/>
    <w:rsid w:val="003C6086"/>
    <w:rsid w:val="003E48EF"/>
    <w:rsid w:val="00410D8D"/>
    <w:rsid w:val="004257AE"/>
    <w:rsid w:val="00460D19"/>
    <w:rsid w:val="004D1C40"/>
    <w:rsid w:val="004D23C8"/>
    <w:rsid w:val="004F2C36"/>
    <w:rsid w:val="004F7CA8"/>
    <w:rsid w:val="00542DE6"/>
    <w:rsid w:val="00545210"/>
    <w:rsid w:val="00586803"/>
    <w:rsid w:val="00593411"/>
    <w:rsid w:val="005C0BE2"/>
    <w:rsid w:val="005D31F0"/>
    <w:rsid w:val="006253F4"/>
    <w:rsid w:val="0066138B"/>
    <w:rsid w:val="00672D6D"/>
    <w:rsid w:val="006D1270"/>
    <w:rsid w:val="006E0B60"/>
    <w:rsid w:val="006E3A06"/>
    <w:rsid w:val="00702477"/>
    <w:rsid w:val="00740F1B"/>
    <w:rsid w:val="007821DE"/>
    <w:rsid w:val="00813E7C"/>
    <w:rsid w:val="008230F5"/>
    <w:rsid w:val="00825598"/>
    <w:rsid w:val="00830C5B"/>
    <w:rsid w:val="008335E6"/>
    <w:rsid w:val="00854454"/>
    <w:rsid w:val="008A6263"/>
    <w:rsid w:val="008A6604"/>
    <w:rsid w:val="008C51BE"/>
    <w:rsid w:val="008C6B9D"/>
    <w:rsid w:val="00932CDC"/>
    <w:rsid w:val="00947754"/>
    <w:rsid w:val="00950432"/>
    <w:rsid w:val="009702D8"/>
    <w:rsid w:val="009847D3"/>
    <w:rsid w:val="00986A80"/>
    <w:rsid w:val="009A1118"/>
    <w:rsid w:val="009D35DE"/>
    <w:rsid w:val="009F666D"/>
    <w:rsid w:val="00A63BC5"/>
    <w:rsid w:val="00A72AEE"/>
    <w:rsid w:val="00AD533A"/>
    <w:rsid w:val="00B07F9D"/>
    <w:rsid w:val="00B83903"/>
    <w:rsid w:val="00B95FC0"/>
    <w:rsid w:val="00BA13B9"/>
    <w:rsid w:val="00BB4E9B"/>
    <w:rsid w:val="00BE736D"/>
    <w:rsid w:val="00C119D6"/>
    <w:rsid w:val="00C14AE7"/>
    <w:rsid w:val="00C21CD6"/>
    <w:rsid w:val="00C553CA"/>
    <w:rsid w:val="00C76445"/>
    <w:rsid w:val="00C815B6"/>
    <w:rsid w:val="00C81E55"/>
    <w:rsid w:val="00C84BD9"/>
    <w:rsid w:val="00CB001F"/>
    <w:rsid w:val="00CD2E37"/>
    <w:rsid w:val="00D0321A"/>
    <w:rsid w:val="00D103C2"/>
    <w:rsid w:val="00D764B2"/>
    <w:rsid w:val="00D90691"/>
    <w:rsid w:val="00DB4C91"/>
    <w:rsid w:val="00DC6528"/>
    <w:rsid w:val="00DD65EB"/>
    <w:rsid w:val="00E02073"/>
    <w:rsid w:val="00E37FD8"/>
    <w:rsid w:val="00E40B7D"/>
    <w:rsid w:val="00E43E07"/>
    <w:rsid w:val="00E937F4"/>
    <w:rsid w:val="00EA5945"/>
    <w:rsid w:val="00ED48E4"/>
    <w:rsid w:val="00F36894"/>
    <w:rsid w:val="00F7455D"/>
    <w:rsid w:val="00F85159"/>
    <w:rsid w:val="00F87230"/>
    <w:rsid w:val="00FA09A4"/>
    <w:rsid w:val="00FE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059DE00"/>
  <w15:chartTrackingRefBased/>
  <w15:docId w15:val="{229483C9-1D6B-45C8-A8DF-3C7CAB4C6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jc w:val="both"/>
    </w:pPr>
    <w:rPr>
      <w:sz w:val="24"/>
      <w:szCs w:val="24"/>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paragraph" w:styleId="Heading7">
    <w:name w:val="heading 7"/>
    <w:basedOn w:val="Normal"/>
    <w:next w:val="Normal"/>
    <w:qFormat/>
    <w:pPr>
      <w:keepNext/>
      <w:outlineLvl w:val="6"/>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rPr>
      <w:rFonts w:ascii="Arial" w:hAnsi="Arial"/>
      <w:spacing w:val="-5"/>
    </w:r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rPr>
      <w:rFonts w:ascii="Arial" w:hAnsi="Arial"/>
      <w:spacing w:val="-5"/>
    </w:rPr>
  </w:style>
  <w:style w:type="paragraph" w:customStyle="1" w:styleId="CcList">
    <w:name w:val="Cc List"/>
    <w:basedOn w:val="Normal"/>
    <w:pPr>
      <w:keepLines/>
      <w:spacing w:line="220" w:lineRule="atLeast"/>
      <w:ind w:left="360" w:hanging="360"/>
    </w:pPr>
    <w:rPr>
      <w:rFonts w:ascii="Arial" w:hAnsi="Arial"/>
      <w:spacing w:val="-5"/>
    </w:rPr>
  </w:style>
  <w:style w:type="paragraph" w:styleId="Closing">
    <w:name w:val="Closing"/>
    <w:basedOn w:val="Normal"/>
    <w:next w:val="Signature"/>
    <w:pPr>
      <w:keepNext/>
      <w:spacing w:after="60" w:line="220" w:lineRule="atLeast"/>
    </w:pPr>
    <w:rPr>
      <w:rFonts w:ascii="Arial" w:hAnsi="Arial"/>
      <w:spacing w:val="-5"/>
    </w:r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rPr>
      <w:rFonts w:ascii="Arial" w:hAnsi="Arial"/>
      <w:spacing w:val="-5"/>
    </w:r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rPr>
      <w:rFonts w:ascii="Arial" w:hAnsi="Arial"/>
      <w:spacing w:val="-5"/>
    </w:r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rPr>
      <w:rFonts w:ascii="Arial" w:hAnsi="Arial"/>
      <w:spacing w:val="-5"/>
    </w:r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rFonts w:ascii="Arial" w:hAnsi="Arial"/>
      <w:caps/>
      <w:spacing w:val="-5"/>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styleId="BalloonText">
    <w:name w:val="Balloon Text"/>
    <w:basedOn w:val="Normal"/>
    <w:semiHidden/>
    <w:rsid w:val="00354064"/>
    <w:rPr>
      <w:rFonts w:ascii="Tahoma" w:hAnsi="Tahoma" w:cs="Tahoma"/>
      <w:sz w:val="16"/>
      <w:szCs w:val="16"/>
    </w:rPr>
  </w:style>
  <w:style w:type="character" w:customStyle="1" w:styleId="apple-converted-space">
    <w:name w:val="apple-converted-space"/>
    <w:basedOn w:val="DefaultParagraphFont"/>
    <w:rsid w:val="001E3A4A"/>
  </w:style>
  <w:style w:type="paragraph" w:styleId="ColorfulList-Accent1">
    <w:name w:val="Colorful List Accent 1"/>
    <w:basedOn w:val="Normal"/>
    <w:uiPriority w:val="34"/>
    <w:qFormat/>
    <w:rsid w:val="00E43E07"/>
    <w:pPr>
      <w:ind w:left="720"/>
      <w:contextualSpacing/>
      <w:jc w:val="left"/>
    </w:pPr>
    <w:rPr>
      <w:rFonts w:eastAsia="MS Mincho"/>
      <w:sz w:val="22"/>
      <w:szCs w:val="22"/>
    </w:rPr>
  </w:style>
  <w:style w:type="character" w:styleId="CommentReference">
    <w:name w:val="annotation reference"/>
    <w:unhideWhenUsed/>
    <w:rsid w:val="00E43E07"/>
    <w:rPr>
      <w:sz w:val="18"/>
      <w:szCs w:val="18"/>
    </w:rPr>
  </w:style>
  <w:style w:type="paragraph" w:customStyle="1" w:styleId="Default">
    <w:name w:val="Default"/>
    <w:rsid w:val="00E43E07"/>
    <w:pPr>
      <w:widowControl w:val="0"/>
      <w:autoSpaceDE w:val="0"/>
      <w:autoSpaceDN w:val="0"/>
      <w:adjustRightInd w:val="0"/>
    </w:pPr>
    <w:rPr>
      <w:rFonts w:ascii="Arial" w:eastAsia="MS Mincho" w:hAnsi="Arial" w:cs="Arial"/>
      <w:color w:val="000000"/>
      <w:sz w:val="24"/>
      <w:szCs w:val="24"/>
    </w:rPr>
  </w:style>
  <w:style w:type="paragraph" w:styleId="CommentText">
    <w:name w:val="annotation text"/>
    <w:basedOn w:val="Normal"/>
    <w:link w:val="CommentTextChar"/>
    <w:uiPriority w:val="99"/>
    <w:unhideWhenUsed/>
    <w:rsid w:val="00E43E07"/>
    <w:pPr>
      <w:jc w:val="left"/>
    </w:pPr>
    <w:rPr>
      <w:rFonts w:eastAsia="MS Mincho"/>
    </w:rPr>
  </w:style>
  <w:style w:type="character" w:customStyle="1" w:styleId="CommentTextChar">
    <w:name w:val="Comment Text Char"/>
    <w:link w:val="CommentText"/>
    <w:uiPriority w:val="99"/>
    <w:rsid w:val="00E43E07"/>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213558">
      <w:bodyDiv w:val="1"/>
      <w:marLeft w:val="0"/>
      <w:marRight w:val="0"/>
      <w:marTop w:val="0"/>
      <w:marBottom w:val="0"/>
      <w:divBdr>
        <w:top w:val="none" w:sz="0" w:space="0" w:color="auto"/>
        <w:left w:val="none" w:sz="0" w:space="0" w:color="auto"/>
        <w:bottom w:val="none" w:sz="0" w:space="0" w:color="auto"/>
        <w:right w:val="none" w:sz="0" w:space="0" w:color="auto"/>
      </w:divBdr>
    </w:div>
    <w:div w:id="1158110735">
      <w:bodyDiv w:val="1"/>
      <w:marLeft w:val="0"/>
      <w:marRight w:val="0"/>
      <w:marTop w:val="0"/>
      <w:marBottom w:val="0"/>
      <w:divBdr>
        <w:top w:val="none" w:sz="0" w:space="0" w:color="auto"/>
        <w:left w:val="none" w:sz="0" w:space="0" w:color="auto"/>
        <w:bottom w:val="none" w:sz="0" w:space="0" w:color="auto"/>
        <w:right w:val="none" w:sz="0" w:space="0" w:color="auto"/>
      </w:divBdr>
    </w:div>
    <w:div w:id="1591888142">
      <w:bodyDiv w:val="1"/>
      <w:marLeft w:val="0"/>
      <w:marRight w:val="0"/>
      <w:marTop w:val="0"/>
      <w:marBottom w:val="0"/>
      <w:divBdr>
        <w:top w:val="none" w:sz="0" w:space="0" w:color="auto"/>
        <w:left w:val="none" w:sz="0" w:space="0" w:color="auto"/>
        <w:bottom w:val="none" w:sz="0" w:space="0" w:color="auto"/>
        <w:right w:val="none" w:sz="0" w:space="0" w:color="auto"/>
      </w:divBdr>
    </w:div>
    <w:div w:id="1708138789">
      <w:bodyDiv w:val="1"/>
      <w:marLeft w:val="0"/>
      <w:marRight w:val="0"/>
      <w:marTop w:val="0"/>
      <w:marBottom w:val="0"/>
      <w:divBdr>
        <w:top w:val="none" w:sz="0" w:space="0" w:color="auto"/>
        <w:left w:val="none" w:sz="0" w:space="0" w:color="auto"/>
        <w:bottom w:val="none" w:sz="0" w:space="0" w:color="auto"/>
        <w:right w:val="none" w:sz="0" w:space="0" w:color="auto"/>
      </w:divBdr>
    </w:div>
    <w:div w:id="206478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FW\Application%20Data\Microsoft\Templates\EEOB%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75CC9F90111C4E8770BC4FB70D8A49" ma:contentTypeVersion="0" ma:contentTypeDescription="Create a new document." ma:contentTypeScope="" ma:versionID="cebf364242e58d54007cd750ce880d7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C2224F-5E42-46E6-B02D-C9D64F812779}">
  <ds:schemaRefs>
    <ds:schemaRef ds:uri="http://schemas.microsoft.com/sharepoint/v3/contenttype/forms"/>
  </ds:schemaRefs>
</ds:datastoreItem>
</file>

<file path=customXml/itemProps2.xml><?xml version="1.0" encoding="utf-8"?>
<ds:datastoreItem xmlns:ds="http://schemas.openxmlformats.org/officeDocument/2006/customXml" ds:itemID="{C60C8095-7EBD-4E5C-9A0A-7125192F15C8}">
  <ds:schemaRefs>
    <ds:schemaRef ds:uri="http://schemas.microsoft.com/office/2006/metadata/longProperties"/>
  </ds:schemaRefs>
</ds:datastoreItem>
</file>

<file path=customXml/itemProps3.xml><?xml version="1.0" encoding="utf-8"?>
<ds:datastoreItem xmlns:ds="http://schemas.openxmlformats.org/officeDocument/2006/customXml" ds:itemID="{794E2DA0-5CB6-45DC-AD89-2DD8AEFCA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4FB13C0-097F-4676-9DFC-561FC189D072}">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EEOB memo</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Professional Letter</vt:lpstr>
    </vt:vector>
  </TitlesOfParts>
  <Company/>
  <LinksUpToDate>false</LinksUpToDate>
  <CharactersWithSpaces>2250</CharactersWithSpaces>
  <SharedDoc>false</SharedDoc>
  <HLinks>
    <vt:vector size="6" baseType="variant">
      <vt:variant>
        <vt:i4>7667829</vt:i4>
      </vt:variant>
      <vt:variant>
        <vt:i4>2202</vt:i4>
      </vt:variant>
      <vt:variant>
        <vt:i4>1025</vt:i4>
      </vt:variant>
      <vt:variant>
        <vt:i4>1</vt:i4>
      </vt:variant>
      <vt:variant>
        <vt:lpwstr>EEOBlogotr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Letter</dc:title>
  <dc:subject/>
  <dc:creator>Jonathan F. Wendel</dc:creator>
  <cp:keywords/>
  <cp:lastModifiedBy>Ann Marie Gawel</cp:lastModifiedBy>
  <cp:revision>2</cp:revision>
  <cp:lastPrinted>2014-03-17T13:24:00Z</cp:lastPrinted>
  <dcterms:created xsi:type="dcterms:W3CDTF">2017-01-16T18:29:00Z</dcterms:created>
  <dcterms:modified xsi:type="dcterms:W3CDTF">2017-01-16T18:29:00Z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